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A1D9" w14:textId="5004E4FE" w:rsidR="0002585F" w:rsidRDefault="00BA1498" w:rsidP="00DB6CAE">
      <w:pPr>
        <w:pStyle w:val="Subtitle"/>
      </w:pPr>
      <w:r>
        <w:t xml:space="preserve">Rancho </w:t>
      </w:r>
      <w:proofErr w:type="spellStart"/>
      <w:r>
        <w:t>BioSciences</w:t>
      </w:r>
      <w:proofErr w:type="spellEnd"/>
    </w:p>
    <w:p w14:paraId="490CC558" w14:textId="70FCAAE9" w:rsidR="00DB6CAE" w:rsidRPr="00DB6CAE" w:rsidRDefault="00BA1498" w:rsidP="00DB6CAE">
      <w:pPr>
        <w:pStyle w:val="Subtitle2"/>
      </w:pPr>
      <w:r>
        <w:t>April 2018</w:t>
      </w:r>
    </w:p>
    <w:p w14:paraId="09FB8DB3" w14:textId="77777777" w:rsidR="00DB6CAE" w:rsidRDefault="00DB6CAE" w:rsidP="00A733BE"/>
    <w:p w14:paraId="1277BF82" w14:textId="77777777" w:rsidR="00DB6CAE" w:rsidRDefault="00DB6CAE" w:rsidP="00DB6CAE">
      <w:pPr>
        <w:pStyle w:val="Subtitle"/>
        <w:sectPr w:rsidR="00DB6CAE" w:rsidSect="00A536F8">
          <w:headerReference w:type="default" r:id="rId10"/>
          <w:footerReference w:type="default" r:id="rId11"/>
          <w:pgSz w:w="12240" w:h="15840" w:code="1"/>
          <w:pgMar w:top="1440" w:right="720" w:bottom="1440" w:left="720" w:header="0" w:footer="0" w:gutter="0"/>
          <w:cols w:space="720"/>
          <w:docGrid w:linePitch="360"/>
        </w:sectPr>
      </w:pPr>
    </w:p>
    <w:p w14:paraId="69AB7A30" w14:textId="18A2CE92" w:rsidR="00CB6609" w:rsidRPr="00D644D2" w:rsidRDefault="00CB6609" w:rsidP="00CB6609">
      <w:pPr>
        <w:pStyle w:val="Heading1"/>
      </w:pPr>
      <w:r w:rsidRPr="00D644D2">
        <w:lastRenderedPageBreak/>
        <w:t xml:space="preserve">ENDPOINTS FOR </w:t>
      </w:r>
      <w:r w:rsidR="00891054">
        <w:t>tranSMART</w:t>
      </w:r>
      <w:r w:rsidR="00891054" w:rsidRPr="00D644D2">
        <w:t xml:space="preserve"> </w:t>
      </w:r>
      <w:r w:rsidRPr="00D644D2">
        <w:t>VCF FILTER</w:t>
      </w:r>
    </w:p>
    <w:p w14:paraId="40834DAA" w14:textId="77777777" w:rsidR="00016EFF" w:rsidRDefault="00016EFF" w:rsidP="00CB6609">
      <w:pPr>
        <w:rPr>
          <w:rStyle w:val="Strong"/>
        </w:rPr>
      </w:pPr>
    </w:p>
    <w:p w14:paraId="3F087691" w14:textId="38DA7FAA" w:rsidR="00812794" w:rsidRPr="00CB6609" w:rsidRDefault="00812794" w:rsidP="00812794">
      <w:pPr>
        <w:rPr>
          <w:rStyle w:val="Strong"/>
        </w:rPr>
      </w:pPr>
      <w:r w:rsidRPr="00CB6609">
        <w:rPr>
          <w:rStyle w:val="Strong"/>
        </w:rPr>
        <w:t xml:space="preserve">GET AVAILABLE </w:t>
      </w:r>
      <w:r>
        <w:rPr>
          <w:rStyle w:val="Strong"/>
        </w:rPr>
        <w:t>VCF FILTERS</w:t>
      </w:r>
    </w:p>
    <w:p w14:paraId="42B971C4" w14:textId="5B11B4D8" w:rsidR="00812794" w:rsidRDefault="00812794" w:rsidP="00812794">
      <w:pPr>
        <w:spacing w:line="240" w:lineRule="auto"/>
      </w:pPr>
      <w:r w:rsidRPr="00CB6609">
        <w:rPr>
          <w:rStyle w:val="Strong"/>
        </w:rPr>
        <w:t>PURPOSE</w:t>
      </w:r>
      <w:r>
        <w:t xml:space="preserve">: Gets all available </w:t>
      </w:r>
      <w:proofErr w:type="spellStart"/>
      <w:r>
        <w:t>vcf</w:t>
      </w:r>
      <w:proofErr w:type="spellEnd"/>
      <w:r>
        <w:t xml:space="preserve"> studies in the tranSMART instance</w:t>
      </w:r>
    </w:p>
    <w:p w14:paraId="5F4E44EB" w14:textId="77777777" w:rsidR="00812794" w:rsidRDefault="00812794" w:rsidP="00812794">
      <w:pPr>
        <w:spacing w:line="240" w:lineRule="auto"/>
      </w:pPr>
      <w:r w:rsidRPr="00CB6609">
        <w:rPr>
          <w:rStyle w:val="Strong"/>
        </w:rPr>
        <w:t>HTTP_METHOD</w:t>
      </w:r>
      <w:r>
        <w:t>: GET</w:t>
      </w:r>
    </w:p>
    <w:p w14:paraId="58B6C79B" w14:textId="51EEF1C0" w:rsidR="00812794" w:rsidRDefault="00812794" w:rsidP="00812794">
      <w:pPr>
        <w:spacing w:line="240" w:lineRule="auto"/>
      </w:pPr>
      <w:r w:rsidRPr="00CB6609">
        <w:rPr>
          <w:rStyle w:val="Strong"/>
        </w:rPr>
        <w:t>ENDPOINT</w:t>
      </w:r>
      <w:r>
        <w:t>: /</w:t>
      </w:r>
      <w:proofErr w:type="spellStart"/>
      <w:r>
        <w:t>api</w:t>
      </w:r>
      <w:proofErr w:type="spellEnd"/>
      <w:r>
        <w:t>/</w:t>
      </w:r>
      <w:proofErr w:type="spellStart"/>
      <w:r>
        <w:t>vcf</w:t>
      </w:r>
      <w:proofErr w:type="spellEnd"/>
      <w:r>
        <w:t>/studies/get</w:t>
      </w:r>
    </w:p>
    <w:p w14:paraId="67057EC5" w14:textId="30BEAFA8" w:rsidR="00812794" w:rsidRDefault="00812794" w:rsidP="00812794">
      <w:pPr>
        <w:spacing w:line="240" w:lineRule="auto"/>
      </w:pPr>
      <w:r w:rsidRPr="00CB6609">
        <w:rPr>
          <w:rStyle w:val="Strong"/>
        </w:rPr>
        <w:t>ARGUMENT</w:t>
      </w:r>
      <w:r>
        <w:t>: NONE</w:t>
      </w:r>
    </w:p>
    <w:p w14:paraId="58DD4C38" w14:textId="681EE01E" w:rsidR="00812794" w:rsidRDefault="00812794" w:rsidP="00812794">
      <w:pPr>
        <w:spacing w:line="240" w:lineRule="auto"/>
      </w:pPr>
      <w:r w:rsidRPr="00CB6609">
        <w:rPr>
          <w:rStyle w:val="Strong"/>
        </w:rPr>
        <w:t>ARGUMENT TYPE</w:t>
      </w:r>
      <w:r>
        <w:t>: NONE</w:t>
      </w:r>
    </w:p>
    <w:p w14:paraId="3855C0A1" w14:textId="33068F96" w:rsidR="00812794" w:rsidRDefault="00812794" w:rsidP="00812794">
      <w:pPr>
        <w:rPr>
          <w:rStyle w:val="Strong"/>
        </w:rPr>
      </w:pPr>
      <w:r w:rsidRPr="00CB6609">
        <w:rPr>
          <w:rStyle w:val="Strong"/>
        </w:rPr>
        <w:t>RESULT</w:t>
      </w:r>
      <w:r>
        <w:t>: This endpoint will return a list of VCF studies in the tranSMART instance</w:t>
      </w:r>
    </w:p>
    <w:p w14:paraId="4CCBBC6D" w14:textId="77777777" w:rsidR="00812794" w:rsidRDefault="00812794" w:rsidP="00CB6609">
      <w:pPr>
        <w:rPr>
          <w:rStyle w:val="Strong"/>
        </w:rPr>
      </w:pPr>
    </w:p>
    <w:p w14:paraId="495D94C6" w14:textId="2FCF5882" w:rsidR="00CB6609" w:rsidRPr="00CB6609" w:rsidRDefault="00CB6609" w:rsidP="00CB6609">
      <w:pPr>
        <w:rPr>
          <w:rStyle w:val="Strong"/>
        </w:rPr>
      </w:pPr>
      <w:r w:rsidRPr="00CB6609">
        <w:rPr>
          <w:rStyle w:val="Strong"/>
        </w:rPr>
        <w:t>GET AVAILABLE INFO FIELDS</w:t>
      </w:r>
    </w:p>
    <w:p w14:paraId="262158FB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PURPOSE</w:t>
      </w:r>
      <w:r>
        <w:t>: Gets all the info fields for a VCF study.  This will be used to provide the interface a list of Info fields on which to filter</w:t>
      </w:r>
    </w:p>
    <w:p w14:paraId="685F61FC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HTTP_METHOD</w:t>
      </w:r>
      <w:r>
        <w:t>: GET</w:t>
      </w:r>
    </w:p>
    <w:p w14:paraId="2E3EE15B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ENDPOINT</w:t>
      </w:r>
      <w:r>
        <w:t>: /</w:t>
      </w:r>
      <w:proofErr w:type="spellStart"/>
      <w:r>
        <w:t>api</w:t>
      </w:r>
      <w:proofErr w:type="spellEnd"/>
      <w:r>
        <w:t>/</w:t>
      </w:r>
      <w:proofErr w:type="spellStart"/>
      <w:r>
        <w:t>vcf</w:t>
      </w:r>
      <w:proofErr w:type="spellEnd"/>
      <w:r>
        <w:t>/info/fields</w:t>
      </w:r>
    </w:p>
    <w:p w14:paraId="3D582D9C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ARGUMENT</w:t>
      </w:r>
      <w:r>
        <w:t xml:space="preserve">: </w:t>
      </w:r>
    </w:p>
    <w:p w14:paraId="7ADA936F" w14:textId="71B0734B" w:rsidR="00CB6609" w:rsidRDefault="00CB6609" w:rsidP="00CB6609">
      <w:pPr>
        <w:spacing w:line="240" w:lineRule="auto"/>
      </w:pPr>
      <w:r>
        <w:tab/>
        <w:t xml:space="preserve">study: The name of the study whose info fields </w:t>
      </w:r>
      <w:r w:rsidR="00BF4064">
        <w:t>you</w:t>
      </w:r>
      <w:r>
        <w:t xml:space="preserve"> wish to display</w:t>
      </w:r>
    </w:p>
    <w:p w14:paraId="2E56FA64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ARGUMENT TYPE</w:t>
      </w:r>
      <w:r>
        <w:t>: URL</w:t>
      </w:r>
    </w:p>
    <w:p w14:paraId="59D0ABEA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RESULT</w:t>
      </w:r>
      <w:r>
        <w:t>: This endpoint will return a list of info parameters for the VCF study selected as well as the type of the data expected for the field</w:t>
      </w:r>
    </w:p>
    <w:p w14:paraId="356004D4" w14:textId="77777777" w:rsidR="00CB6609" w:rsidRDefault="00CB6609" w:rsidP="00CB6609">
      <w:pPr>
        <w:spacing w:line="240" w:lineRule="auto"/>
      </w:pPr>
    </w:p>
    <w:p w14:paraId="5063C96D" w14:textId="77777777" w:rsidR="002B44B9" w:rsidRDefault="002B44B9" w:rsidP="00CB6609">
      <w:pPr>
        <w:spacing w:line="240" w:lineRule="auto"/>
        <w:rPr>
          <w:rStyle w:val="Strong"/>
        </w:rPr>
      </w:pPr>
    </w:p>
    <w:p w14:paraId="1F334CA4" w14:textId="77777777" w:rsidR="002B44B9" w:rsidRDefault="002B44B9" w:rsidP="00CB6609">
      <w:pPr>
        <w:spacing w:line="240" w:lineRule="auto"/>
        <w:rPr>
          <w:rStyle w:val="Strong"/>
        </w:rPr>
      </w:pPr>
    </w:p>
    <w:p w14:paraId="0E0FF497" w14:textId="1943FF81" w:rsidR="002B44B9" w:rsidRDefault="002B44B9" w:rsidP="00CB6609">
      <w:pPr>
        <w:spacing w:line="240" w:lineRule="auto"/>
        <w:rPr>
          <w:rStyle w:val="Strong"/>
        </w:rPr>
      </w:pPr>
    </w:p>
    <w:p w14:paraId="60ADCA0F" w14:textId="77777777" w:rsidR="00BF4064" w:rsidRDefault="00BF4064" w:rsidP="00CB6609">
      <w:pPr>
        <w:spacing w:line="240" w:lineRule="auto"/>
        <w:rPr>
          <w:rStyle w:val="Strong"/>
        </w:rPr>
      </w:pPr>
      <w:bookmarkStart w:id="0" w:name="_GoBack"/>
      <w:bookmarkEnd w:id="0"/>
    </w:p>
    <w:p w14:paraId="15270380" w14:textId="77777777" w:rsidR="002B44B9" w:rsidRDefault="002B44B9" w:rsidP="00CB6609">
      <w:pPr>
        <w:spacing w:line="240" w:lineRule="auto"/>
        <w:rPr>
          <w:rStyle w:val="Strong"/>
        </w:rPr>
      </w:pPr>
    </w:p>
    <w:p w14:paraId="3FA6042B" w14:textId="77777777" w:rsidR="00CB6609" w:rsidRPr="00CB6609" w:rsidRDefault="00CB6609" w:rsidP="00CB6609">
      <w:pPr>
        <w:spacing w:line="240" w:lineRule="auto"/>
        <w:rPr>
          <w:rStyle w:val="Strong"/>
        </w:rPr>
      </w:pPr>
      <w:r w:rsidRPr="00CB6609">
        <w:rPr>
          <w:rStyle w:val="Strong"/>
        </w:rPr>
        <w:lastRenderedPageBreak/>
        <w:t>FILTER VCF TABLE</w:t>
      </w:r>
    </w:p>
    <w:p w14:paraId="5EFAC694" w14:textId="77777777" w:rsidR="00CB6609" w:rsidRDefault="00CB6609" w:rsidP="00CB6609">
      <w:pPr>
        <w:spacing w:line="240" w:lineRule="auto"/>
      </w:pPr>
      <w:r w:rsidRPr="00CB6609">
        <w:rPr>
          <w:rStyle w:val="Strong"/>
        </w:rPr>
        <w:t>PURPOSE</w:t>
      </w:r>
      <w:r>
        <w:t>: Filters VCF tables so based on INFO field parameters, cohort values and sample filters</w:t>
      </w:r>
    </w:p>
    <w:p w14:paraId="55A0F741" w14:textId="4248117C" w:rsidR="00CB6609" w:rsidRDefault="00CB6609" w:rsidP="00CB6609">
      <w:pPr>
        <w:spacing w:line="240" w:lineRule="auto"/>
      </w:pPr>
      <w:r w:rsidRPr="00CB6609">
        <w:rPr>
          <w:rStyle w:val="Strong"/>
        </w:rPr>
        <w:t>HTTP_METHOD</w:t>
      </w:r>
      <w:r>
        <w:t>: POST</w:t>
      </w:r>
    </w:p>
    <w:p w14:paraId="1B3A4A23" w14:textId="6B37AB41" w:rsidR="00CB6609" w:rsidRDefault="00CB6609" w:rsidP="00CB6609">
      <w:pPr>
        <w:spacing w:line="240" w:lineRule="auto"/>
      </w:pPr>
      <w:r w:rsidRPr="00BA1498">
        <w:rPr>
          <w:b/>
        </w:rPr>
        <w:t>ENDPOINT</w:t>
      </w:r>
      <w:r>
        <w:t>: /</w:t>
      </w:r>
      <w:proofErr w:type="spellStart"/>
      <w:r>
        <w:t>api</w:t>
      </w:r>
      <w:proofErr w:type="spellEnd"/>
      <w:r>
        <w:t>/</w:t>
      </w:r>
      <w:proofErr w:type="spellStart"/>
      <w:r>
        <w:t>vcf</w:t>
      </w:r>
      <w:proofErr w:type="spellEnd"/>
      <w:r>
        <w:t>/filter</w:t>
      </w:r>
    </w:p>
    <w:p w14:paraId="012F2ADC" w14:textId="6AAF31DB" w:rsidR="00CB6609" w:rsidRDefault="00CB6609" w:rsidP="00CB6609">
      <w:pPr>
        <w:spacing w:line="240" w:lineRule="auto"/>
      </w:pPr>
      <w:r w:rsidRPr="00BA1498">
        <w:rPr>
          <w:b/>
        </w:rPr>
        <w:t>ARGUMENT</w:t>
      </w:r>
      <w:r>
        <w:t>: a JSON string with the format shown below.</w:t>
      </w:r>
    </w:p>
    <w:p w14:paraId="59C000F9" w14:textId="4A00EC9A" w:rsidR="00CB6609" w:rsidRDefault="00CB6609" w:rsidP="00CB6609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81A285" wp14:editId="48FBEF05">
                <wp:simplePos x="0" y="0"/>
                <wp:positionH relativeFrom="column">
                  <wp:posOffset>250190</wp:posOffset>
                </wp:positionH>
                <wp:positionV relativeFrom="paragraph">
                  <wp:posOffset>184785</wp:posOffset>
                </wp:positionV>
                <wp:extent cx="6360795" cy="3800475"/>
                <wp:effectExtent l="0" t="0" r="2095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795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9626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bookmarkStart w:id="1" w:name="_Hlk511211341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Cs w:val="24"/>
                              </w:rPr>
                              <w:tab/>
                            </w:r>
                            <w:bookmarkStart w:id="2" w:name="_Hlk511211049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D6221EC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limit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A limit for the number of results to return</w:t>
                            </w:r>
                          </w:p>
                          <w:p w14:paraId="28BC26B7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offset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number of records to skip</w:t>
                            </w:r>
                          </w:p>
                          <w:p w14:paraId="5525F500" w14:textId="77777777" w:rsidR="00016EFF" w:rsidRPr="00016EFF" w:rsidRDefault="00016EFF" w:rsidP="00016EFF">
                            <w:pPr>
                              <w:spacing w:after="0" w:line="240" w:lineRule="auto"/>
                              <w:ind w:left="144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filterParam</w:t>
                            </w:r>
                            <w:proofErr w:type="spellEnd"/>
                            <w:proofErr w:type="gramStart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:”PASS</w:t>
                            </w:r>
                            <w:proofErr w:type="gram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” or some other value to filter the results based on the filter in the VCF</w:t>
                            </w:r>
                          </w:p>
                          <w:p w14:paraId="2C34D585" w14:textId="77777777" w:rsidR="00016EFF" w:rsidRPr="00016EFF" w:rsidRDefault="00016EFF" w:rsidP="00016EFF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cohortOperator</w:t>
                            </w:r>
                            <w:proofErr w:type="spell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possible values are (“or” and “and”)</w:t>
                            </w:r>
                          </w:p>
                          <w:p w14:paraId="01F024F7" w14:textId="77777777" w:rsidR="00016EFF" w:rsidRPr="00016EFF" w:rsidRDefault="00016EFF" w:rsidP="00016EFF">
                            <w:pPr>
                              <w:spacing w:after="0" w:line="240" w:lineRule="auto"/>
                              <w:ind w:left="144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cohortParams</w:t>
                            </w:r>
                            <w:proofErr w:type="spell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[ (If none specified then all samples are used)</w:t>
                            </w:r>
                          </w:p>
                          <w:p w14:paraId="74C6BC71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7383B69" w14:textId="77777777" w:rsidR="00016EFF" w:rsidRPr="00016EFF" w:rsidRDefault="00016EFF" w:rsidP="00016EFF">
                            <w:pPr>
                              <w:spacing w:after="0" w:line="240" w:lineRule="auto"/>
                              <w:ind w:left="288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conceptPath</w:t>
                            </w:r>
                            <w:proofErr w:type="spell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A path to the tranSMART concept on which we are basing the concept,</w:t>
                            </w:r>
                          </w:p>
                          <w:p w14:paraId="134BD508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comparator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 xml:space="preserve">:  Possible values </w:t>
                            </w:r>
                            <w:proofErr w:type="gramStart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are  “</w:t>
                            </w:r>
                            <w:proofErr w:type="gram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&lt;”, “&gt;”,  “=”,“&lt;=”, “&gt;=”</w:t>
                            </w:r>
                          </w:p>
                          <w:p w14:paraId="5F385BFC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value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the value for the concept we are using to select the cohort</w:t>
                            </w:r>
                          </w:p>
                          <w:p w14:paraId="102DC8B6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779B2C0" w14:textId="77777777" w:rsidR="00016EFF" w:rsidRPr="00016EFF" w:rsidRDefault="00016EFF" w:rsidP="00016EFF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2CB5847" w14:textId="77777777" w:rsidR="00016EFF" w:rsidRPr="00016EFF" w:rsidRDefault="00016EFF" w:rsidP="00016EFF">
                            <w:pPr>
                              <w:spacing w:after="0" w:line="240" w:lineRule="auto"/>
                              <w:ind w:left="144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zygosity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Can be either (homo ref, homo alt, het or NA)</w:t>
                            </w:r>
                          </w:p>
                          <w:p w14:paraId="6E065E2D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variantOperator</w:t>
                            </w:r>
                            <w:proofErr w:type="spell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possible values are (“or” and “and”)</w:t>
                            </w:r>
                          </w:p>
                          <w:p w14:paraId="0557E202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variantParams</w:t>
                            </w:r>
                            <w:proofErr w:type="spell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[</w:t>
                            </w:r>
                          </w:p>
                          <w:p w14:paraId="17860B5F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C6EE82C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infoField</w:t>
                            </w:r>
                            <w:proofErr w:type="spell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: values from Get Available Info Fields,</w:t>
                            </w:r>
                          </w:p>
                          <w:p w14:paraId="15CD9D5B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comparator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 xml:space="preserve">: Possible values </w:t>
                            </w:r>
                            <w:proofErr w:type="gramStart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are  “</w:t>
                            </w:r>
                            <w:proofErr w:type="gram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&lt;”, “&gt;”,  “=”,“&lt;=”, “&gt;=”,</w:t>
                            </w:r>
                          </w:p>
                          <w:p w14:paraId="0C1A5679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b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value</w:t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 xml:space="preserve">: desired value of to compare with the </w:t>
                            </w:r>
                            <w:proofErr w:type="spellStart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infoField</w:t>
                            </w:r>
                            <w:proofErr w:type="spellEnd"/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 xml:space="preserve"> parameter,</w:t>
                            </w:r>
                          </w:p>
                          <w:p w14:paraId="69740C16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},</w:t>
                            </w:r>
                          </w:p>
                          <w:p w14:paraId="2400A7AC" w14:textId="77777777" w:rsidR="00016EFF" w:rsidRPr="00016EFF" w:rsidRDefault="00016EFF" w:rsidP="00016EFF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14:paraId="482D38BE" w14:textId="77777777" w:rsidR="00016EFF" w:rsidRPr="00016EFF" w:rsidRDefault="00016EFF" w:rsidP="00016EFF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  <w:r w:rsidRPr="00016EFF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E6A0E7" w14:textId="77777777" w:rsidR="00016EFF" w:rsidRPr="00016EFF" w:rsidRDefault="00016EFF" w:rsidP="00016EFF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bookmarkEnd w:id="1"/>
                          <w:bookmarkEnd w:id="2"/>
                          <w:p w14:paraId="002296D4" w14:textId="7E829C77" w:rsidR="00CB6609" w:rsidRDefault="00CB66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1A2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7pt;margin-top:14.55pt;width:500.85pt;height:29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">
                <v:textbox>
                  <w:txbxContent>
                    <w:p w14:paraId="63D99626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bookmarkStart w:id="3" w:name="_Hlk511211341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Cs w:val="24"/>
                        </w:rPr>
                        <w:tab/>
                      </w:r>
                      <w:bookmarkStart w:id="4" w:name="_Hlk511211049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{</w:t>
                      </w:r>
                    </w:p>
                    <w:p w14:paraId="2D6221EC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limit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A limit for the number of results to return</w:t>
                      </w:r>
                    </w:p>
                    <w:p w14:paraId="28BC26B7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offset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number of records to skip</w:t>
                      </w:r>
                    </w:p>
                    <w:p w14:paraId="5525F500" w14:textId="77777777" w:rsidR="00016EFF" w:rsidRPr="00016EFF" w:rsidRDefault="00016EFF" w:rsidP="00016EFF">
                      <w:pPr>
                        <w:spacing w:after="0" w:line="240" w:lineRule="auto"/>
                        <w:ind w:left="144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filterParam</w:t>
                      </w:r>
                      <w:proofErr w:type="spellEnd"/>
                      <w:proofErr w:type="gramStart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:”PASS</w:t>
                      </w:r>
                      <w:proofErr w:type="gram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” or some other value to filter the results based on the filter in the VCF</w:t>
                      </w:r>
                    </w:p>
                    <w:p w14:paraId="2C34D585" w14:textId="77777777" w:rsidR="00016EFF" w:rsidRPr="00016EFF" w:rsidRDefault="00016EFF" w:rsidP="00016EFF">
                      <w:pPr>
                        <w:spacing w:after="0" w:line="240" w:lineRule="auto"/>
                        <w:ind w:left="720" w:firstLine="72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cohortOperator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possible values are (“or” and “and”)</w:t>
                      </w:r>
                    </w:p>
                    <w:p w14:paraId="01F024F7" w14:textId="77777777" w:rsidR="00016EFF" w:rsidRPr="00016EFF" w:rsidRDefault="00016EFF" w:rsidP="00016EFF">
                      <w:pPr>
                        <w:spacing w:after="0" w:line="240" w:lineRule="auto"/>
                        <w:ind w:left="144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cohortParams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[ (If none specified then all samples are used)</w:t>
                      </w:r>
                    </w:p>
                    <w:p w14:paraId="74C6BC71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7383B69" w14:textId="77777777" w:rsidR="00016EFF" w:rsidRPr="00016EFF" w:rsidRDefault="00016EFF" w:rsidP="00016EFF">
                      <w:pPr>
                        <w:spacing w:after="0" w:line="240" w:lineRule="auto"/>
                        <w:ind w:left="288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conceptPath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A path to the tranSMART concept on which we are basing the concept,</w:t>
                      </w:r>
                    </w:p>
                    <w:p w14:paraId="134BD508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comparator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 xml:space="preserve">:  Possible values </w:t>
                      </w:r>
                      <w:proofErr w:type="gramStart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are  “</w:t>
                      </w:r>
                      <w:proofErr w:type="gram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&lt;”, “&gt;”,  “=”,“&lt;=”, “&gt;=”</w:t>
                      </w:r>
                    </w:p>
                    <w:p w14:paraId="5F385BFC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value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the value for the concept we are using to select the cohort</w:t>
                      </w:r>
                    </w:p>
                    <w:p w14:paraId="102DC8B6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4779B2C0" w14:textId="77777777" w:rsidR="00016EFF" w:rsidRPr="00016EFF" w:rsidRDefault="00016EFF" w:rsidP="00016EFF">
                      <w:pPr>
                        <w:spacing w:after="0" w:line="240" w:lineRule="auto"/>
                        <w:ind w:left="720" w:firstLine="72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]</w:t>
                      </w:r>
                    </w:p>
                    <w:p w14:paraId="22CB5847" w14:textId="77777777" w:rsidR="00016EFF" w:rsidRPr="00016EFF" w:rsidRDefault="00016EFF" w:rsidP="00016EFF">
                      <w:pPr>
                        <w:spacing w:after="0" w:line="240" w:lineRule="auto"/>
                        <w:ind w:left="144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zygosity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Can be either (homo ref, homo alt, het or NA)</w:t>
                      </w:r>
                    </w:p>
                    <w:p w14:paraId="6E065E2D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variantOperator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possible values are (“or” and “and”)</w:t>
                      </w:r>
                    </w:p>
                    <w:p w14:paraId="0557E202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variantParams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[</w:t>
                      </w:r>
                    </w:p>
                    <w:p w14:paraId="17860B5F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C6EE82C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infoField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: values from Get Available Info Fields,</w:t>
                      </w:r>
                    </w:p>
                    <w:p w14:paraId="15CD9D5B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comparator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 xml:space="preserve">: Possible values </w:t>
                      </w:r>
                      <w:proofErr w:type="gramStart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are  “</w:t>
                      </w:r>
                      <w:proofErr w:type="gram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&lt;”, “&gt;”,  “=”,“&lt;=”, “&gt;=”,</w:t>
                      </w:r>
                    </w:p>
                    <w:p w14:paraId="0C1A5679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b/>
                          <w:color w:val="3C6220" w:themeColor="background1" w:themeShade="80"/>
                          <w:sz w:val="20"/>
                          <w:szCs w:val="20"/>
                        </w:rPr>
                        <w:t>value</w:t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 xml:space="preserve">: desired value of to compare with the </w:t>
                      </w:r>
                      <w:proofErr w:type="spellStart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infoField</w:t>
                      </w:r>
                      <w:proofErr w:type="spellEnd"/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 xml:space="preserve"> parameter,</w:t>
                      </w:r>
                    </w:p>
                    <w:p w14:paraId="69740C16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},</w:t>
                      </w:r>
                    </w:p>
                    <w:p w14:paraId="2400A7AC" w14:textId="77777777" w:rsidR="00016EFF" w:rsidRPr="00016EFF" w:rsidRDefault="00016EFF" w:rsidP="00016EFF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</w: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14:paraId="482D38BE" w14:textId="77777777" w:rsidR="00016EFF" w:rsidRPr="00016EFF" w:rsidRDefault="00016EFF" w:rsidP="00016EFF">
                      <w:pPr>
                        <w:spacing w:after="0" w:line="240" w:lineRule="auto"/>
                        <w:ind w:firstLine="36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  <w:r w:rsidRPr="00016EFF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  <w:t>}</w:t>
                      </w:r>
                    </w:p>
                    <w:p w14:paraId="09E6A0E7" w14:textId="77777777" w:rsidR="00016EFF" w:rsidRPr="00016EFF" w:rsidRDefault="00016EFF" w:rsidP="00016EFF">
                      <w:pPr>
                        <w:spacing w:after="0" w:line="240" w:lineRule="auto"/>
                        <w:ind w:firstLine="72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0"/>
                          <w:szCs w:val="20"/>
                        </w:rPr>
                      </w:pPr>
                    </w:p>
                    <w:bookmarkEnd w:id="3"/>
                    <w:bookmarkEnd w:id="4"/>
                    <w:p w14:paraId="002296D4" w14:textId="7E829C77" w:rsidR="00CB6609" w:rsidRDefault="00CB6609"/>
                  </w:txbxContent>
                </v:textbox>
                <w10:wrap type="square"/>
              </v:shape>
            </w:pict>
          </mc:Fallback>
        </mc:AlternateContent>
      </w:r>
    </w:p>
    <w:p w14:paraId="24A45BD5" w14:textId="77777777" w:rsidR="002B44B9" w:rsidRDefault="002B44B9" w:rsidP="00CB6609">
      <w:pPr>
        <w:spacing w:line="240" w:lineRule="auto"/>
        <w:rPr>
          <w:rStyle w:val="Strong"/>
        </w:rPr>
      </w:pPr>
    </w:p>
    <w:p w14:paraId="131938C2" w14:textId="77777777" w:rsidR="002B44B9" w:rsidRDefault="002B44B9" w:rsidP="00CB6609">
      <w:pPr>
        <w:spacing w:line="240" w:lineRule="auto"/>
        <w:rPr>
          <w:rStyle w:val="Strong"/>
        </w:rPr>
      </w:pPr>
    </w:p>
    <w:p w14:paraId="49A32F8F" w14:textId="77777777" w:rsidR="002B44B9" w:rsidRDefault="002B44B9" w:rsidP="00CB6609">
      <w:pPr>
        <w:spacing w:line="240" w:lineRule="auto"/>
        <w:rPr>
          <w:rStyle w:val="Strong"/>
        </w:rPr>
      </w:pPr>
    </w:p>
    <w:p w14:paraId="14646CED" w14:textId="77777777" w:rsidR="002B44B9" w:rsidRDefault="002B44B9" w:rsidP="00CB6609">
      <w:pPr>
        <w:spacing w:line="240" w:lineRule="auto"/>
        <w:rPr>
          <w:rStyle w:val="Strong"/>
        </w:rPr>
      </w:pPr>
    </w:p>
    <w:p w14:paraId="6BB369C1" w14:textId="77777777" w:rsidR="002B44B9" w:rsidRDefault="002B44B9" w:rsidP="00CB6609">
      <w:pPr>
        <w:spacing w:line="240" w:lineRule="auto"/>
        <w:rPr>
          <w:rStyle w:val="Strong"/>
        </w:rPr>
      </w:pPr>
    </w:p>
    <w:p w14:paraId="5CED1104" w14:textId="77777777" w:rsidR="002B44B9" w:rsidRDefault="002B44B9" w:rsidP="00CB6609">
      <w:pPr>
        <w:spacing w:line="240" w:lineRule="auto"/>
        <w:rPr>
          <w:rStyle w:val="Strong"/>
        </w:rPr>
      </w:pPr>
    </w:p>
    <w:p w14:paraId="0DB2A2B1" w14:textId="77777777" w:rsidR="002B44B9" w:rsidRDefault="002B44B9" w:rsidP="00CB6609">
      <w:pPr>
        <w:spacing w:line="240" w:lineRule="auto"/>
        <w:rPr>
          <w:rStyle w:val="Strong"/>
        </w:rPr>
      </w:pPr>
    </w:p>
    <w:p w14:paraId="628F83E3" w14:textId="4A631622" w:rsidR="00CB6609" w:rsidRDefault="00CB6609" w:rsidP="00CB6609">
      <w:pPr>
        <w:spacing w:line="240" w:lineRule="auto"/>
      </w:pPr>
      <w:r w:rsidRPr="00016EFF">
        <w:rPr>
          <w:rStyle w:val="Strong"/>
        </w:rPr>
        <w:lastRenderedPageBreak/>
        <w:t>ARGUMENT TYPE</w:t>
      </w:r>
      <w:r>
        <w:t>: HTTP BODY</w:t>
      </w:r>
    </w:p>
    <w:p w14:paraId="36C37754" w14:textId="1CCC18CC" w:rsidR="00CB6609" w:rsidRDefault="00CB6609" w:rsidP="00CB6609">
      <w:pPr>
        <w:spacing w:line="240" w:lineRule="auto"/>
      </w:pPr>
      <w:r w:rsidRPr="00016EFF">
        <w:rPr>
          <w:rStyle w:val="Strong"/>
        </w:rPr>
        <w:t>RESULT</w:t>
      </w:r>
      <w:r>
        <w:t>: A JSON array of JSON</w:t>
      </w:r>
      <w:r w:rsidR="00BF4064">
        <w:t xml:space="preserve"> </w:t>
      </w:r>
      <w:r>
        <w:t>Objects with the Variants that match the INFO parameters sent and the samples that satisfy the cohort and subject parameters specified</w:t>
      </w:r>
    </w:p>
    <w:p w14:paraId="0181BF62" w14:textId="4CD07B81" w:rsidR="00016EFF" w:rsidRDefault="00CB6609" w:rsidP="00CB6609">
      <w:pPr>
        <w:spacing w:line="240" w:lineRule="auto"/>
      </w:pPr>
      <w:r>
        <w:t>e.g.</w:t>
      </w:r>
    </w:p>
    <w:p w14:paraId="1595F90F" w14:textId="5BB8BA1F" w:rsidR="00016EFF" w:rsidRDefault="00480D87" w:rsidP="00CB6609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367B05" wp14:editId="080FCDD9">
                <wp:simplePos x="0" y="0"/>
                <wp:positionH relativeFrom="margin">
                  <wp:align>right</wp:align>
                </wp:positionH>
                <wp:positionV relativeFrom="paragraph">
                  <wp:posOffset>184785</wp:posOffset>
                </wp:positionV>
                <wp:extent cx="6837680" cy="3490595"/>
                <wp:effectExtent l="0" t="0" r="20320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680" cy="3490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C6E06" w14:textId="772F7060" w:rsidR="00480D87" w:rsidRPr="00480D87" w:rsidRDefault="00480D87" w:rsidP="00480D87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bookmarkStart w:id="3" w:name="_Hlk511212026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[</w:t>
                            </w:r>
                          </w:p>
                          <w:p w14:paraId="46F5E48D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{</w:t>
                            </w:r>
                          </w:p>
                          <w:p w14:paraId="624DBF2D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proofErr w:type="spellStart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sample_cd</w:t>
                            </w:r>
                            <w:proofErr w:type="spellEnd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: G001,</w:t>
                            </w:r>
                          </w:p>
                          <w:p w14:paraId="5BAC05E6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variants: [</w:t>
                            </w:r>
                          </w:p>
                          <w:p w14:paraId="716B3F9D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{</w:t>
                            </w:r>
                          </w:p>
                          <w:p w14:paraId="3A745BED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CHROM:1</w:t>
                            </w:r>
                          </w:p>
                          <w:p w14:paraId="1CF77089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POS:84872</w:t>
                            </w:r>
                          </w:p>
                          <w:p w14:paraId="5BA4FEA6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FORMAT: GT:</w:t>
                            </w:r>
                            <w:proofErr w:type="gramStart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AD:DP</w:t>
                            </w:r>
                            <w:proofErr w:type="gramEnd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:GQ:PL</w:t>
                            </w:r>
                          </w:p>
                          <w:p w14:paraId="63CA2010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ID:rs99884</w:t>
                            </w:r>
                          </w:p>
                          <w:p w14:paraId="5C3CE605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REF:G</w:t>
                            </w:r>
                            <w:proofErr w:type="gramEnd"/>
                          </w:p>
                          <w:p w14:paraId="27513059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ALT:A</w:t>
                            </w:r>
                            <w:proofErr w:type="gramEnd"/>
                          </w:p>
                          <w:p w14:paraId="70B89AB3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QUAL: 64</w:t>
                            </w:r>
                          </w:p>
                          <w:p w14:paraId="7513B318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proofErr w:type="gramStart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FILTER:PASS</w:t>
                            </w:r>
                            <w:proofErr w:type="gramEnd"/>
                          </w:p>
                          <w:p w14:paraId="0FCA997B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SAMPLE DATA: 0/0:48,0:48:</w:t>
                            </w:r>
                            <w:proofErr w:type="gramStart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99:0,120</w:t>
                            </w:r>
                            <w:proofErr w:type="gramEnd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,1800</w:t>
                            </w:r>
                          </w:p>
                          <w:p w14:paraId="6A6EBD9A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INFO:AF=1.</w:t>
                            </w:r>
                            <w:proofErr w:type="gramStart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00;AF</w:t>
                            </w:r>
                            <w:proofErr w:type="gramEnd"/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_SRC=1000G….</w:t>
                            </w:r>
                          </w:p>
                          <w:p w14:paraId="356CA672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243A33AA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]</w:t>
                            </w:r>
                          </w:p>
                          <w:p w14:paraId="67DCC8D6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</w: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ab/>
                              <w:t>}</w:t>
                            </w:r>
                          </w:p>
                          <w:p w14:paraId="1C11AFE8" w14:textId="77777777" w:rsidR="00480D87" w:rsidRPr="00480D87" w:rsidRDefault="00480D87" w:rsidP="00480D87">
                            <w:pPr>
                              <w:spacing w:after="0" w:line="240" w:lineRule="auto"/>
                              <w:ind w:firstLine="360"/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</w:pPr>
                            <w:r w:rsidRPr="00480D87">
                              <w:rPr>
                                <w:rFonts w:ascii="Consolas" w:eastAsia="Calibri" w:hAnsi="Consolas" w:cs="Consolas"/>
                                <w:color w:val="3C6220" w:themeColor="background1" w:themeShade="80"/>
                                <w:sz w:val="22"/>
                              </w:rPr>
                              <w:t>]</w:t>
                            </w:r>
                          </w:p>
                          <w:p w14:paraId="6D961BEA" w14:textId="77777777" w:rsidR="00480D87" w:rsidRPr="00480D87" w:rsidRDefault="00480D87" w:rsidP="00480D87">
                            <w:pPr>
                              <w:spacing w:after="0" w:line="240" w:lineRule="auto"/>
                              <w:rPr>
                                <w:rFonts w:ascii="Calibri" w:eastAsia="Calibri" w:hAnsi="Calibri" w:cs="Times New Roman"/>
                                <w:color w:val="auto"/>
                                <w:szCs w:val="24"/>
                              </w:rPr>
                            </w:pPr>
                          </w:p>
                          <w:bookmarkEnd w:id="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7B05" id="_x0000_s1027" type="#_x0000_t202" style="position:absolute;margin-left:487.2pt;margin-top:14.55pt;width:538.4pt;height:274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">
                <v:textbox>
                  <w:txbxContent>
                    <w:p w14:paraId="7A5C6E06" w14:textId="772F7060" w:rsidR="00480D87" w:rsidRPr="00480D87" w:rsidRDefault="00480D87" w:rsidP="00480D87">
                      <w:pPr>
                        <w:spacing w:after="0" w:line="240" w:lineRule="auto"/>
                        <w:ind w:firstLine="36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bookmarkStart w:id="6" w:name="_Hlk511212026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[</w:t>
                      </w:r>
                    </w:p>
                    <w:p w14:paraId="46F5E48D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{</w:t>
                      </w:r>
                    </w:p>
                    <w:p w14:paraId="624DBF2D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proofErr w:type="spell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sample_cd</w:t>
                      </w:r>
                      <w:proofErr w:type="spellEnd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: G001,</w:t>
                      </w:r>
                    </w:p>
                    <w:p w14:paraId="5BAC05E6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variants: [</w:t>
                      </w:r>
                    </w:p>
                    <w:p w14:paraId="716B3F9D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{</w:t>
                      </w:r>
                    </w:p>
                    <w:p w14:paraId="3A745BED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CHROM:1</w:t>
                      </w:r>
                    </w:p>
                    <w:p w14:paraId="1CF77089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POS:84872</w:t>
                      </w:r>
                    </w:p>
                    <w:p w14:paraId="5BA4FEA6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FORMAT: GT:</w:t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AD:DP</w:t>
                      </w:r>
                      <w:proofErr w:type="gramEnd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:GQ:PL</w:t>
                      </w:r>
                    </w:p>
                    <w:p w14:paraId="63CA2010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ID:rs99884</w:t>
                      </w:r>
                    </w:p>
                    <w:p w14:paraId="5C3CE605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REF:G</w:t>
                      </w:r>
                      <w:proofErr w:type="gramEnd"/>
                    </w:p>
                    <w:p w14:paraId="27513059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ALT:A</w:t>
                      </w:r>
                      <w:proofErr w:type="gramEnd"/>
                    </w:p>
                    <w:p w14:paraId="70B89AB3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QUAL: 64</w:t>
                      </w:r>
                    </w:p>
                    <w:p w14:paraId="7513B318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FILTER:PASS</w:t>
                      </w:r>
                      <w:proofErr w:type="gramEnd"/>
                    </w:p>
                    <w:p w14:paraId="0FCA997B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SAMPLE DATA: 0/0:48,0:48:</w:t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99:0,120</w:t>
                      </w:r>
                      <w:proofErr w:type="gramEnd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,1800</w:t>
                      </w:r>
                    </w:p>
                    <w:p w14:paraId="6A6EBD9A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INFO:AF=1.</w:t>
                      </w:r>
                      <w:proofErr w:type="gramStart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00;AF</w:t>
                      </w:r>
                      <w:proofErr w:type="gramEnd"/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_SRC=1000G….</w:t>
                      </w:r>
                    </w:p>
                    <w:p w14:paraId="356CA672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}</w:t>
                      </w:r>
                    </w:p>
                    <w:p w14:paraId="243A33AA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]</w:t>
                      </w:r>
                    </w:p>
                    <w:p w14:paraId="67DCC8D6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</w: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ab/>
                        <w:t>}</w:t>
                      </w:r>
                    </w:p>
                    <w:p w14:paraId="1C11AFE8" w14:textId="77777777" w:rsidR="00480D87" w:rsidRPr="00480D87" w:rsidRDefault="00480D87" w:rsidP="00480D87">
                      <w:pPr>
                        <w:spacing w:after="0" w:line="240" w:lineRule="auto"/>
                        <w:ind w:firstLine="360"/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</w:pPr>
                      <w:r w:rsidRPr="00480D87">
                        <w:rPr>
                          <w:rFonts w:ascii="Consolas" w:eastAsia="Calibri" w:hAnsi="Consolas" w:cs="Consolas"/>
                          <w:color w:val="3C6220" w:themeColor="background1" w:themeShade="80"/>
                          <w:sz w:val="22"/>
                        </w:rPr>
                        <w:t>]</w:t>
                      </w:r>
                    </w:p>
                    <w:p w14:paraId="6D961BEA" w14:textId="77777777" w:rsidR="00480D87" w:rsidRPr="00480D87" w:rsidRDefault="00480D87" w:rsidP="00480D87">
                      <w:pPr>
                        <w:spacing w:after="0" w:line="240" w:lineRule="auto"/>
                        <w:rPr>
                          <w:rFonts w:ascii="Calibri" w:eastAsia="Calibri" w:hAnsi="Calibri" w:cs="Times New Roman"/>
                          <w:color w:val="auto"/>
                          <w:szCs w:val="24"/>
                        </w:rPr>
                      </w:pPr>
                    </w:p>
                    <w:bookmarkEnd w:id="6"/>
                  </w:txbxContent>
                </v:textbox>
                <w10:wrap type="square" anchorx="margin"/>
              </v:shape>
            </w:pict>
          </mc:Fallback>
        </mc:AlternateContent>
      </w:r>
    </w:p>
    <w:p w14:paraId="38883001" w14:textId="77777777" w:rsidR="00CB6609" w:rsidRPr="00480D87" w:rsidRDefault="00CB6609" w:rsidP="00CB6609">
      <w:pPr>
        <w:spacing w:line="240" w:lineRule="auto"/>
        <w:rPr>
          <w:rStyle w:val="Strong"/>
        </w:rPr>
      </w:pPr>
      <w:r w:rsidRPr="00480D87">
        <w:rPr>
          <w:rStyle w:val="Strong"/>
        </w:rPr>
        <w:t>FILTER VCF TABLE DOWNLOAD</w:t>
      </w:r>
    </w:p>
    <w:p w14:paraId="5BA672D3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PURPOSE</w:t>
      </w:r>
      <w:r>
        <w:t xml:space="preserve">: </w:t>
      </w:r>
      <w:proofErr w:type="gramStart"/>
      <w:r>
        <w:t>Exactly the same</w:t>
      </w:r>
      <w:proofErr w:type="gramEnd"/>
      <w:r>
        <w:t xml:space="preserve"> as the FILTER VCF service shown above, except it prepares a TSV file for download.  Used in conjunction with another endpoint to download the file (described below) </w:t>
      </w:r>
    </w:p>
    <w:p w14:paraId="1B8FE80A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HTTP_METHOD</w:t>
      </w:r>
      <w:r>
        <w:t>: POST</w:t>
      </w:r>
    </w:p>
    <w:p w14:paraId="7AC583DF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ENDPOINT</w:t>
      </w:r>
      <w:r>
        <w:t>: /</w:t>
      </w:r>
      <w:proofErr w:type="spellStart"/>
      <w:r>
        <w:t>api</w:t>
      </w:r>
      <w:proofErr w:type="spellEnd"/>
      <w:r>
        <w:t>/</w:t>
      </w:r>
      <w:proofErr w:type="spellStart"/>
      <w:r>
        <w:t>vcf</w:t>
      </w:r>
      <w:proofErr w:type="spellEnd"/>
      <w:r>
        <w:t>/filter/download</w:t>
      </w:r>
    </w:p>
    <w:p w14:paraId="066103B7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ARGUMENT</w:t>
      </w:r>
      <w:r>
        <w:t>: Same as FILTER VCF TABLE</w:t>
      </w:r>
    </w:p>
    <w:p w14:paraId="52D84724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ARGUMENT TYPE</w:t>
      </w:r>
      <w:r>
        <w:t>: HTTP BODY</w:t>
      </w:r>
    </w:p>
    <w:p w14:paraId="4E2E0ABE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RESULT</w:t>
      </w:r>
      <w:r>
        <w:t>: Name of the TSV file containing the filter results</w:t>
      </w:r>
    </w:p>
    <w:p w14:paraId="575EEC9F" w14:textId="77777777" w:rsidR="00CB6609" w:rsidRDefault="00CB6609" w:rsidP="00CB6609">
      <w:pPr>
        <w:spacing w:line="240" w:lineRule="auto"/>
      </w:pPr>
    </w:p>
    <w:p w14:paraId="1BCC9913" w14:textId="77777777" w:rsidR="002B44B9" w:rsidRDefault="002B44B9" w:rsidP="00CB6609">
      <w:pPr>
        <w:spacing w:line="240" w:lineRule="auto"/>
        <w:rPr>
          <w:rStyle w:val="Strong"/>
        </w:rPr>
      </w:pPr>
    </w:p>
    <w:p w14:paraId="29CB776C" w14:textId="77777777" w:rsidR="00CB6609" w:rsidRPr="00480D87" w:rsidRDefault="00CB6609" w:rsidP="00CB6609">
      <w:pPr>
        <w:spacing w:line="240" w:lineRule="auto"/>
        <w:rPr>
          <w:rStyle w:val="Strong"/>
        </w:rPr>
      </w:pPr>
      <w:r w:rsidRPr="00480D87">
        <w:rPr>
          <w:rStyle w:val="Strong"/>
        </w:rPr>
        <w:lastRenderedPageBreak/>
        <w:t>DOWNLOAD FILTER RESULTS</w:t>
      </w:r>
    </w:p>
    <w:p w14:paraId="7DB135AF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PURPOSE</w:t>
      </w:r>
      <w:r>
        <w:t>: Gets the TSV generated by the FILTER VCF TABLE DOWNLOAD endpoint</w:t>
      </w:r>
    </w:p>
    <w:p w14:paraId="12657768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HTTP_METHOD</w:t>
      </w:r>
      <w:r>
        <w:t>: GET</w:t>
      </w:r>
    </w:p>
    <w:p w14:paraId="59A29BEF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ENDPOINT</w:t>
      </w:r>
      <w:r>
        <w:t>: /</w:t>
      </w:r>
      <w:proofErr w:type="spellStart"/>
      <w:r>
        <w:t>api</w:t>
      </w:r>
      <w:proofErr w:type="spellEnd"/>
      <w:r>
        <w:t>/download/filter/results</w:t>
      </w:r>
    </w:p>
    <w:p w14:paraId="4E4500C8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ARGUMENT</w:t>
      </w:r>
      <w:r>
        <w:t>: filename (from FILTER VCF TABLE DOWNLOAD endpoint)</w:t>
      </w:r>
    </w:p>
    <w:p w14:paraId="483BD425" w14:textId="77777777" w:rsidR="00CB6609" w:rsidRDefault="00CB6609" w:rsidP="00CB6609">
      <w:pPr>
        <w:spacing w:line="240" w:lineRule="auto"/>
      </w:pPr>
      <w:r w:rsidRPr="00480D87">
        <w:rPr>
          <w:rStyle w:val="Strong"/>
        </w:rPr>
        <w:t>ARGUMENT TYPE</w:t>
      </w:r>
      <w:r>
        <w:t>: URL</w:t>
      </w:r>
    </w:p>
    <w:p w14:paraId="3A4660F7" w14:textId="4CCB6FAC" w:rsidR="00BE39C8" w:rsidRDefault="00CB6609" w:rsidP="00CB6609">
      <w:pPr>
        <w:spacing w:line="240" w:lineRule="auto"/>
      </w:pPr>
      <w:r w:rsidRPr="00480D87">
        <w:rPr>
          <w:rStyle w:val="Strong"/>
        </w:rPr>
        <w:t>RESULTS</w:t>
      </w:r>
      <w:r>
        <w:t>: A TSV with the filter results from FILTER VCF TABLE DOWNLOAD</w:t>
      </w:r>
    </w:p>
    <w:p w14:paraId="3387F5A6" w14:textId="77777777" w:rsidR="00BE39C8" w:rsidRDefault="00BE39C8">
      <w:pPr>
        <w:spacing w:line="259" w:lineRule="auto"/>
      </w:pPr>
      <w:r>
        <w:br w:type="page"/>
      </w:r>
    </w:p>
    <w:p w14:paraId="1CE3088B" w14:textId="77777777" w:rsidR="00CB6609" w:rsidRDefault="00CB6609" w:rsidP="00CB6609">
      <w:pPr>
        <w:spacing w:line="240" w:lineRule="auto"/>
      </w:pPr>
    </w:p>
    <w:p w14:paraId="3902AF2F" w14:textId="77777777" w:rsidR="00CB6609" w:rsidRDefault="00CB6609" w:rsidP="00CB6609">
      <w:pPr>
        <w:spacing w:line="240" w:lineRule="auto"/>
      </w:pPr>
      <w:r>
        <w:t> </w:t>
      </w:r>
    </w:p>
    <w:p w14:paraId="3707748B" w14:textId="77777777" w:rsidR="00CB6609" w:rsidRPr="00480D87" w:rsidRDefault="00CB6609" w:rsidP="00480D87">
      <w:pPr>
        <w:pStyle w:val="Heading2"/>
        <w:rPr>
          <w:rStyle w:val="Strong"/>
        </w:rPr>
      </w:pPr>
      <w:r w:rsidRPr="00480D87">
        <w:rPr>
          <w:rStyle w:val="Strong"/>
        </w:rPr>
        <w:t>USING POSTMAN</w:t>
      </w:r>
    </w:p>
    <w:p w14:paraId="749890E7" w14:textId="77777777" w:rsidR="00480D87" w:rsidRDefault="00480D87" w:rsidP="00CB6609">
      <w:pPr>
        <w:spacing w:line="240" w:lineRule="auto"/>
      </w:pPr>
    </w:p>
    <w:p w14:paraId="340EC380" w14:textId="751EE7B4" w:rsidR="00CB6609" w:rsidRDefault="00CB6609" w:rsidP="00CB6609">
      <w:pPr>
        <w:spacing w:line="240" w:lineRule="auto"/>
      </w:pPr>
      <w:r>
        <w:t>The VCF Filter endpoints can be accessed using POSTMAN.</w:t>
      </w:r>
    </w:p>
    <w:p w14:paraId="356ED886" w14:textId="77777777" w:rsidR="00CB6609" w:rsidRDefault="00CB6609" w:rsidP="00CB6609">
      <w:pPr>
        <w:spacing w:line="240" w:lineRule="auto"/>
      </w:pPr>
      <w:r>
        <w:t>•Download and install postman from https://www.getpostman.com/</w:t>
      </w:r>
    </w:p>
    <w:p w14:paraId="78754A0B" w14:textId="77777777" w:rsidR="00CB6609" w:rsidRDefault="00CB6609" w:rsidP="00CB6609">
      <w:pPr>
        <w:spacing w:line="240" w:lineRule="auto"/>
      </w:pPr>
      <w:r>
        <w:t>•In this example we will try out the filter endpoint.  See docs on how to use other endpoints</w:t>
      </w:r>
    </w:p>
    <w:p w14:paraId="46A67F22" w14:textId="77777777" w:rsidR="00CB6609" w:rsidRDefault="00CB6609" w:rsidP="00CB6609">
      <w:pPr>
        <w:spacing w:line="240" w:lineRule="auto"/>
      </w:pPr>
      <w:r>
        <w:t>•Set the HTTP method to POST</w:t>
      </w:r>
    </w:p>
    <w:p w14:paraId="7C680DFE" w14:textId="03C42BB2" w:rsidR="00CB6609" w:rsidRDefault="00CB6609" w:rsidP="00CB6609">
      <w:pPr>
        <w:spacing w:line="240" w:lineRule="auto"/>
      </w:pPr>
      <w:r>
        <w:t>•Set the URL to</w:t>
      </w:r>
      <w:r w:rsidR="00480D87">
        <w:t>:</w:t>
      </w:r>
      <w:r>
        <w:t xml:space="preserve"> </w:t>
      </w:r>
      <w:r w:rsidR="002A211C">
        <w:t>&lt;server-</w:t>
      </w:r>
      <w:proofErr w:type="spellStart"/>
      <w:r w:rsidR="002A211C">
        <w:t>url</w:t>
      </w:r>
      <w:proofErr w:type="spellEnd"/>
      <w:r w:rsidR="002A211C">
        <w:t>&gt;</w:t>
      </w:r>
      <w:r>
        <w:t>:8080/</w:t>
      </w:r>
      <w:proofErr w:type="spellStart"/>
      <w:r w:rsidR="00891054">
        <w:t>Transmart</w:t>
      </w:r>
      <w:r>
        <w:t>_VCF_Filter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vcf</w:t>
      </w:r>
      <w:proofErr w:type="spellEnd"/>
      <w:r>
        <w:t>/filter</w:t>
      </w:r>
    </w:p>
    <w:p w14:paraId="3EEDD6E3" w14:textId="77777777" w:rsidR="00CB6609" w:rsidRDefault="00CB6609" w:rsidP="00CB6609">
      <w:pPr>
        <w:spacing w:line="240" w:lineRule="auto"/>
      </w:pPr>
      <w:r>
        <w:t xml:space="preserve">•Click on </w:t>
      </w:r>
      <w:proofErr w:type="gramStart"/>
      <w:r>
        <w:t>the ”Body</w:t>
      </w:r>
      <w:proofErr w:type="gramEnd"/>
      <w:r>
        <w:t>” tab and select the “raw” Radio button</w:t>
      </w:r>
    </w:p>
    <w:p w14:paraId="4559A7FE" w14:textId="103978BD" w:rsidR="00CB6609" w:rsidRDefault="00CB6609" w:rsidP="00CB6609">
      <w:pPr>
        <w:spacing w:line="240" w:lineRule="auto"/>
      </w:pPr>
      <w:r>
        <w:t>•Select JSON</w:t>
      </w:r>
      <w:r w:rsidR="00480D87">
        <w:t xml:space="preserve"> </w:t>
      </w:r>
      <w:r>
        <w:t>(application/json) on the dropdown to the right</w:t>
      </w:r>
    </w:p>
    <w:p w14:paraId="1B8E99D6" w14:textId="521C8AD0" w:rsidR="00CB6609" w:rsidRDefault="00CB6609" w:rsidP="00CB6609">
      <w:pPr>
        <w:spacing w:line="240" w:lineRule="auto"/>
      </w:pPr>
      <w:r>
        <w:t xml:space="preserve">•Put in your filter params in JSON format as shown on the image </w:t>
      </w:r>
      <w:r w:rsidR="00D129B5">
        <w:t>below</w:t>
      </w:r>
    </w:p>
    <w:p w14:paraId="48B0630F" w14:textId="77777777" w:rsidR="00CB6609" w:rsidRDefault="00CB6609" w:rsidP="00CB6609">
      <w:pPr>
        <w:spacing w:line="240" w:lineRule="auto"/>
      </w:pPr>
      <w:r>
        <w:t>•Click the Send button</w:t>
      </w:r>
    </w:p>
    <w:p w14:paraId="31D518C2" w14:textId="382AE3FA" w:rsidR="00CB6609" w:rsidRDefault="00BE39C8" w:rsidP="00CB6609">
      <w:pPr>
        <w:spacing w:line="240" w:lineRule="auto"/>
      </w:pPr>
      <w:r>
        <w:rPr>
          <w:noProof/>
        </w:rPr>
        <w:drawing>
          <wp:inline distT="0" distB="0" distL="0" distR="0" wp14:anchorId="6078B227" wp14:editId="2E92DBC5">
            <wp:extent cx="6858000" cy="3982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man 2018-05-02 12-55-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51F" w14:textId="113B3F69" w:rsidR="00480D87" w:rsidRDefault="00480D87" w:rsidP="00CB6609">
      <w:pPr>
        <w:spacing w:line="240" w:lineRule="auto"/>
      </w:pPr>
    </w:p>
    <w:p w14:paraId="1C51E731" w14:textId="77777777" w:rsidR="00480D87" w:rsidRDefault="00480D87" w:rsidP="00CB6609">
      <w:pPr>
        <w:spacing w:line="240" w:lineRule="auto"/>
      </w:pPr>
    </w:p>
    <w:p w14:paraId="572389F1" w14:textId="77777777" w:rsidR="00CB6609" w:rsidRDefault="00CB6609" w:rsidP="00CB6609">
      <w:pPr>
        <w:spacing w:line="240" w:lineRule="auto"/>
      </w:pPr>
      <w:r>
        <w:t xml:space="preserve">The filter endpoints also </w:t>
      </w:r>
      <w:proofErr w:type="gramStart"/>
      <w:r>
        <w:t>have the ability to</w:t>
      </w:r>
      <w:proofErr w:type="gramEnd"/>
      <w:r>
        <w:t xml:space="preserve"> download the filter results into a TSV file</w:t>
      </w:r>
    </w:p>
    <w:p w14:paraId="096FB6A0" w14:textId="77777777" w:rsidR="00CB6609" w:rsidRDefault="00CB6609" w:rsidP="00CB6609">
      <w:pPr>
        <w:spacing w:line="240" w:lineRule="auto"/>
      </w:pPr>
      <w:r>
        <w:t>•Set the HTTP method to POST</w:t>
      </w:r>
    </w:p>
    <w:p w14:paraId="1DBDC3F6" w14:textId="42B9E38F" w:rsidR="00CB6609" w:rsidRDefault="00CB6609" w:rsidP="00CB6609">
      <w:pPr>
        <w:spacing w:line="240" w:lineRule="auto"/>
      </w:pPr>
      <w:r>
        <w:t>•Set the URL to</w:t>
      </w:r>
      <w:r w:rsidR="00D129B5">
        <w:t>:</w:t>
      </w:r>
      <w:r>
        <w:t xml:space="preserve"> </w:t>
      </w:r>
      <w:r w:rsidR="008D7BD0">
        <w:t>&lt;server-</w:t>
      </w:r>
      <w:proofErr w:type="spellStart"/>
      <w:r w:rsidR="008D7BD0">
        <w:t>url</w:t>
      </w:r>
      <w:proofErr w:type="spellEnd"/>
      <w:r w:rsidR="008D7BD0">
        <w:t>&gt;</w:t>
      </w:r>
      <w:r>
        <w:t>:8080/</w:t>
      </w:r>
      <w:proofErr w:type="spellStart"/>
      <w:r w:rsidR="00BE39C8">
        <w:t>Transmart_VCF_Filter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vcf</w:t>
      </w:r>
      <w:proofErr w:type="spellEnd"/>
      <w:r>
        <w:t>/filter/download</w:t>
      </w:r>
    </w:p>
    <w:p w14:paraId="141371D0" w14:textId="22C99C6D" w:rsidR="00CB6609" w:rsidRDefault="00CB6609" w:rsidP="00CB6609">
      <w:pPr>
        <w:spacing w:line="240" w:lineRule="auto"/>
      </w:pPr>
      <w:r>
        <w:t xml:space="preserve">•Perform the same procedures described </w:t>
      </w:r>
      <w:r w:rsidR="00D129B5">
        <w:t>above</w:t>
      </w:r>
    </w:p>
    <w:p w14:paraId="4901E9F1" w14:textId="77777777" w:rsidR="00CB6609" w:rsidRDefault="00CB6609" w:rsidP="00CB6609">
      <w:pPr>
        <w:spacing w:line="240" w:lineRule="auto"/>
      </w:pPr>
      <w:r>
        <w:t>•The result will be the name of a file with the filter results</w:t>
      </w:r>
    </w:p>
    <w:p w14:paraId="697890EC" w14:textId="77777777" w:rsidR="00CB6609" w:rsidRDefault="00CB6609" w:rsidP="00CB6609">
      <w:pPr>
        <w:spacing w:line="240" w:lineRule="auto"/>
      </w:pPr>
      <w:r>
        <w:t>•Set the HTTP method to GET</w:t>
      </w:r>
    </w:p>
    <w:p w14:paraId="515CADC9" w14:textId="709DF802" w:rsidR="00CB6609" w:rsidRDefault="00CB6609" w:rsidP="00CB6609">
      <w:pPr>
        <w:spacing w:line="240" w:lineRule="auto"/>
      </w:pPr>
      <w:r>
        <w:t xml:space="preserve">•Set the URL to </w:t>
      </w:r>
      <w:r w:rsidR="00BE39C8">
        <w:t>&lt;server-url&gt;</w:t>
      </w:r>
      <w:r>
        <w:t>:8080/</w:t>
      </w:r>
      <w:r w:rsidR="00BE39C8">
        <w:t>Transmart_VCF_Filter</w:t>
      </w:r>
      <w:r>
        <w:t>/api/download/filter/</w:t>
      </w:r>
      <w:proofErr w:type="gramStart"/>
      <w:r>
        <w:t>results?study</w:t>
      </w:r>
      <w:proofErr w:type="gramEnd"/>
      <w:r>
        <w:t>=&lt;name-of-file-with-filter-results&gt;</w:t>
      </w:r>
    </w:p>
    <w:p w14:paraId="6B83E21E" w14:textId="77777777" w:rsidR="00CB6609" w:rsidRDefault="00CB6609" w:rsidP="00CB6609">
      <w:pPr>
        <w:spacing w:line="240" w:lineRule="auto"/>
      </w:pPr>
      <w:r>
        <w:t>•Click the “Send and Download”.  (On the Mac this Send and Download as a dropdown to the right of the “Send” button)</w:t>
      </w:r>
    </w:p>
    <w:p w14:paraId="3D867A88" w14:textId="77777777" w:rsidR="00CB6609" w:rsidRDefault="00CB6609" w:rsidP="00CB6609">
      <w:pPr>
        <w:spacing w:line="240" w:lineRule="auto"/>
      </w:pPr>
      <w:r>
        <w:t>•Specify the name of the download file</w:t>
      </w:r>
    </w:p>
    <w:p w14:paraId="6B1780F4" w14:textId="100B7457" w:rsidR="00CB6609" w:rsidRDefault="00CB6609" w:rsidP="00CB6609">
      <w:pPr>
        <w:spacing w:line="240" w:lineRule="auto"/>
      </w:pPr>
    </w:p>
    <w:p w14:paraId="227AD612" w14:textId="0AF78F06" w:rsidR="00D129B5" w:rsidRPr="00D129B5" w:rsidRDefault="00D129B5" w:rsidP="00D129B5">
      <w:pPr>
        <w:pStyle w:val="Heading1"/>
        <w:rPr>
          <w:sz w:val="32"/>
        </w:rPr>
      </w:pPr>
      <w:r w:rsidRPr="00D129B5">
        <w:rPr>
          <w:rStyle w:val="Strong"/>
          <w:b/>
          <w:bCs w:val="0"/>
          <w:sz w:val="32"/>
        </w:rPr>
        <w:t>USER INTERFACE</w:t>
      </w:r>
    </w:p>
    <w:p w14:paraId="2823E41D" w14:textId="24C8602F" w:rsidR="00D129B5" w:rsidRDefault="00D129B5" w:rsidP="00D129B5">
      <w:pPr>
        <w:spacing w:line="240" w:lineRule="auto"/>
      </w:pPr>
      <w:r>
        <w:t xml:space="preserve">We have also implemented a rudimentary UI that will allow you to Filter VCFs.  The UI is simpler to use than </w:t>
      </w:r>
      <w:proofErr w:type="gramStart"/>
      <w:r>
        <w:t>POSTMAN</w:t>
      </w:r>
      <w:proofErr w:type="gramEnd"/>
      <w:r>
        <w:t xml:space="preserve"> but it does not provide the same amount of flexibility.</w:t>
      </w:r>
    </w:p>
    <w:p w14:paraId="03F3063A" w14:textId="77777777" w:rsidR="00D129B5" w:rsidRDefault="00D129B5" w:rsidP="00D129B5">
      <w:pPr>
        <w:spacing w:line="240" w:lineRule="auto"/>
      </w:pPr>
    </w:p>
    <w:p w14:paraId="1D42A2CF" w14:textId="7B4A7D57" w:rsidR="00D129B5" w:rsidRDefault="00D129B5" w:rsidP="00D129B5">
      <w:pPr>
        <w:spacing w:line="240" w:lineRule="auto"/>
      </w:pPr>
      <w:r>
        <w:t xml:space="preserve">•Navigate to </w:t>
      </w:r>
      <w:hyperlink w:history="1">
        <w:r w:rsidR="00A62067" w:rsidRPr="00A62067">
          <w:rPr>
            <w:rStyle w:val="Hyperlink"/>
          </w:rPr>
          <w:t>http://&lt;server-url&gt;:8080/</w:t>
        </w:r>
        <w:r w:rsidR="008D7BD0">
          <w:t>Transmart_VCF_Filter</w:t>
        </w:r>
      </w:hyperlink>
    </w:p>
    <w:p w14:paraId="206C9A78" w14:textId="77777777" w:rsidR="00D129B5" w:rsidRDefault="00D129B5" w:rsidP="00D129B5">
      <w:pPr>
        <w:spacing w:line="240" w:lineRule="auto"/>
      </w:pPr>
      <w:r>
        <w:t>•Enter Your Parameters as shown below and click the “Filter!!!” button</w:t>
      </w:r>
    </w:p>
    <w:p w14:paraId="551AF584" w14:textId="389F3BA8" w:rsidR="00D129B5" w:rsidRDefault="00D129B5" w:rsidP="00D129B5">
      <w:pPr>
        <w:spacing w:line="240" w:lineRule="auto"/>
      </w:pPr>
      <w:r>
        <w:t xml:space="preserve">•You will get a notification to download a </w:t>
      </w:r>
      <w:proofErr w:type="spellStart"/>
      <w:r>
        <w:t>tsv</w:t>
      </w:r>
      <w:proofErr w:type="spellEnd"/>
      <w:r>
        <w:t xml:space="preserve"> file containing the filter results</w:t>
      </w:r>
    </w:p>
    <w:p w14:paraId="4FC074F8" w14:textId="41AB987C" w:rsidR="00D129B5" w:rsidRDefault="00A62067" w:rsidP="00D129B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BF9242D" wp14:editId="3A65175A">
            <wp:extent cx="6858000" cy="399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HRI VCF FILTER 2018-05-02 22-42-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9B5" w:rsidSect="00A536F8">
      <w:headerReference w:type="default" r:id="rId14"/>
      <w:footerReference w:type="default" r:id="rId15"/>
      <w:pgSz w:w="12240" w:h="15840" w:code="1"/>
      <w:pgMar w:top="1440" w:right="720" w:bottom="144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4182A" w14:textId="77777777" w:rsidR="00DF2F70" w:rsidRDefault="00DF2F70" w:rsidP="00A733BE">
      <w:pPr>
        <w:spacing w:after="0" w:line="240" w:lineRule="auto"/>
      </w:pPr>
      <w:r>
        <w:separator/>
      </w:r>
    </w:p>
  </w:endnote>
  <w:endnote w:type="continuationSeparator" w:id="0">
    <w:p w14:paraId="568FC908" w14:textId="77777777" w:rsidR="00DF2F70" w:rsidRDefault="00DF2F70" w:rsidP="00A7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A9F9C" w14:textId="77777777" w:rsidR="00A733BE" w:rsidRDefault="00A31C04" w:rsidP="00A31C04">
    <w:pPr>
      <w:pStyle w:val="Footer"/>
      <w:ind w:left="-1080" w:right="-1080"/>
    </w:pPr>
    <w:r>
      <w:rPr>
        <w:noProof/>
      </w:rPr>
      <w:drawing>
        <wp:inline distT="0" distB="0" distL="0" distR="0" wp14:anchorId="660BC4D3" wp14:editId="6C8ABFE5">
          <wp:extent cx="7772400" cy="4197096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197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5409" w14:textId="77777777" w:rsidR="00DB6CAE" w:rsidRDefault="00DB6CAE" w:rsidP="00DB6CAE">
    <w:pPr>
      <w:pStyle w:val="Footer"/>
    </w:pPr>
    <w:r>
      <w:rPr>
        <w:noProof/>
      </w:rPr>
      <w:drawing>
        <wp:inline distT="0" distB="0" distL="0" distR="0" wp14:anchorId="35B70E73" wp14:editId="4AB22206">
          <wp:extent cx="6858000" cy="914400"/>
          <wp:effectExtent l="0" t="0" r="0" b="0"/>
          <wp:docPr id="33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070E8" w14:textId="77777777" w:rsidR="00DF2F70" w:rsidRDefault="00DF2F70" w:rsidP="00A733BE">
      <w:pPr>
        <w:spacing w:after="0" w:line="240" w:lineRule="auto"/>
      </w:pPr>
      <w:r>
        <w:separator/>
      </w:r>
    </w:p>
  </w:footnote>
  <w:footnote w:type="continuationSeparator" w:id="0">
    <w:p w14:paraId="3249F872" w14:textId="77777777" w:rsidR="00DF2F70" w:rsidRDefault="00DF2F70" w:rsidP="00A7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210D3" w14:textId="6F0598CC" w:rsidR="00A733BE" w:rsidRPr="00A31C04" w:rsidRDefault="00A536F8" w:rsidP="00A31C04">
    <w:pPr>
      <w:pStyle w:val="Title"/>
      <w:rPr>
        <w:sz w:val="56"/>
      </w:rPr>
    </w:pPr>
    <w:r>
      <w:rPr>
        <w:noProof/>
      </w:rPr>
      <w:drawing>
        <wp:inline distT="0" distB="0" distL="0" distR="0" wp14:anchorId="670960B9" wp14:editId="6DD082A1">
          <wp:extent cx="6858000" cy="1133475"/>
          <wp:effectExtent l="0" t="0" r="0" b="9525"/>
          <wp:docPr id="20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1498">
      <w:rPr>
        <w:sz w:val="56"/>
      </w:rPr>
      <w:t xml:space="preserve">Endpoints for </w:t>
    </w:r>
    <w:r w:rsidR="00891054">
      <w:rPr>
        <w:sz w:val="56"/>
      </w:rPr>
      <w:t>tranSMART</w:t>
    </w:r>
    <w:r w:rsidR="00BA1498">
      <w:rPr>
        <w:sz w:val="56"/>
      </w:rPr>
      <w:t xml:space="preserve"> VCF Filter</w:t>
    </w:r>
  </w:p>
  <w:p w14:paraId="7FBC4B69" w14:textId="77777777" w:rsidR="00C24609" w:rsidRDefault="0002585F" w:rsidP="0002585F">
    <w:pPr>
      <w:pStyle w:val="Header"/>
      <w:ind w:left="-720" w:right="-1080"/>
    </w:pPr>
    <w:r>
      <w:rPr>
        <w:noProof/>
      </w:rPr>
      <w:drawing>
        <wp:inline distT="0" distB="0" distL="0" distR="0" wp14:anchorId="73304A21" wp14:editId="1E98C6B5">
          <wp:extent cx="7772400" cy="548640"/>
          <wp:effectExtent l="0" t="0" r="0" b="3810"/>
          <wp:docPr id="3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30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7240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048CB" w14:textId="77777777" w:rsidR="0002585F" w:rsidRDefault="00F10124" w:rsidP="00F10124">
    <w:pPr>
      <w:pStyle w:val="Title"/>
      <w:ind w:left="-720"/>
    </w:pPr>
    <w:r>
      <w:rPr>
        <w:noProof/>
      </w:rPr>
      <w:drawing>
        <wp:inline distT="0" distB="0" distL="0" distR="0" wp14:anchorId="21F0ADF4" wp14:editId="294E2390">
          <wp:extent cx="7772400" cy="1426464"/>
          <wp:effectExtent l="0" t="0" r="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264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E3D47"/>
    <w:multiLevelType w:val="hybridMultilevel"/>
    <w:tmpl w:val="F63C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FA"/>
    <w:multiLevelType w:val="hybridMultilevel"/>
    <w:tmpl w:val="43DC9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055F1B"/>
    <w:multiLevelType w:val="hybridMultilevel"/>
    <w:tmpl w:val="A768B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09"/>
    <w:rsid w:val="00016EFF"/>
    <w:rsid w:val="0002585F"/>
    <w:rsid w:val="00035FC1"/>
    <w:rsid w:val="00097382"/>
    <w:rsid w:val="000C5552"/>
    <w:rsid w:val="00162BCE"/>
    <w:rsid w:val="00167A48"/>
    <w:rsid w:val="001A1D6C"/>
    <w:rsid w:val="001C0DDF"/>
    <w:rsid w:val="00251FD0"/>
    <w:rsid w:val="002965C0"/>
    <w:rsid w:val="002A211C"/>
    <w:rsid w:val="002B44B9"/>
    <w:rsid w:val="003C236A"/>
    <w:rsid w:val="003E3493"/>
    <w:rsid w:val="00480D87"/>
    <w:rsid w:val="00546FED"/>
    <w:rsid w:val="00547FAA"/>
    <w:rsid w:val="00550B52"/>
    <w:rsid w:val="005E51B3"/>
    <w:rsid w:val="00636F30"/>
    <w:rsid w:val="00645E0E"/>
    <w:rsid w:val="007241EE"/>
    <w:rsid w:val="00797478"/>
    <w:rsid w:val="007E1664"/>
    <w:rsid w:val="00812794"/>
    <w:rsid w:val="00891054"/>
    <w:rsid w:val="008D7BD0"/>
    <w:rsid w:val="00962BB4"/>
    <w:rsid w:val="009B45F8"/>
    <w:rsid w:val="00A31C04"/>
    <w:rsid w:val="00A4118D"/>
    <w:rsid w:val="00A536F8"/>
    <w:rsid w:val="00A62067"/>
    <w:rsid w:val="00A733BE"/>
    <w:rsid w:val="00AA57CB"/>
    <w:rsid w:val="00AB119B"/>
    <w:rsid w:val="00AF587E"/>
    <w:rsid w:val="00B25D56"/>
    <w:rsid w:val="00B464A5"/>
    <w:rsid w:val="00BA1498"/>
    <w:rsid w:val="00BE39C8"/>
    <w:rsid w:val="00BF4064"/>
    <w:rsid w:val="00C24609"/>
    <w:rsid w:val="00C653DD"/>
    <w:rsid w:val="00CB6609"/>
    <w:rsid w:val="00D129B5"/>
    <w:rsid w:val="00D65A4C"/>
    <w:rsid w:val="00DB6CAE"/>
    <w:rsid w:val="00DD034E"/>
    <w:rsid w:val="00DE30B1"/>
    <w:rsid w:val="00DF2F70"/>
    <w:rsid w:val="00EA7449"/>
    <w:rsid w:val="00ED5854"/>
    <w:rsid w:val="00EE697F"/>
    <w:rsid w:val="00F10124"/>
    <w:rsid w:val="00FC0ED6"/>
    <w:rsid w:val="00FC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97FED"/>
  <w15:chartTrackingRefBased/>
  <w15:docId w15:val="{A8AD2E83-B770-4652-80B1-0A71F1D4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0B1"/>
    <w:pPr>
      <w:spacing w:line="360" w:lineRule="auto"/>
    </w:pPr>
    <w:rPr>
      <w:rFonts w:ascii="Arial" w:hAnsi="Arial"/>
      <w:color w:val="591F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0B1"/>
    <w:pPr>
      <w:keepNext/>
      <w:keepLines/>
      <w:spacing w:before="240" w:after="0"/>
      <w:outlineLvl w:val="0"/>
    </w:pPr>
    <w:rPr>
      <w:rFonts w:eastAsiaTheme="majorEastAsia" w:cstheme="majorBidi"/>
      <w:b/>
      <w:color w:val="7AC143" w:themeColor="background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1B3"/>
    <w:pPr>
      <w:keepNext/>
      <w:keepLines/>
      <w:spacing w:before="40" w:after="0"/>
      <w:outlineLvl w:val="1"/>
    </w:pPr>
    <w:rPr>
      <w:rFonts w:eastAsiaTheme="majorEastAsia" w:cstheme="majorBidi"/>
      <w:color w:val="63AF34" w:themeColor="background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BB4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6CAE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63AF34" w:themeColor="background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B1"/>
    <w:rPr>
      <w:rFonts w:ascii="Arial" w:eastAsiaTheme="majorEastAsia" w:hAnsi="Arial" w:cstheme="majorBidi"/>
      <w:b/>
      <w:color w:val="7AC143" w:themeColor="background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1B3"/>
    <w:rPr>
      <w:rFonts w:ascii="Arial" w:eastAsiaTheme="majorEastAsia" w:hAnsi="Arial" w:cstheme="majorBidi"/>
      <w:color w:val="63AF34" w:themeColor="background2"/>
      <w:sz w:val="32"/>
      <w:szCs w:val="26"/>
    </w:rPr>
  </w:style>
  <w:style w:type="paragraph" w:styleId="NoSpacing">
    <w:name w:val="No Spacing"/>
    <w:uiPriority w:val="1"/>
    <w:rsid w:val="00DE30B1"/>
    <w:pPr>
      <w:spacing w:after="0" w:line="240" w:lineRule="auto"/>
    </w:pPr>
    <w:rPr>
      <w:rFonts w:ascii="Arial" w:hAnsi="Arial"/>
      <w:color w:val="591F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31C04"/>
    <w:pPr>
      <w:spacing w:after="0" w:line="240" w:lineRule="auto"/>
      <w:contextualSpacing/>
    </w:pPr>
    <w:rPr>
      <w:rFonts w:eastAsiaTheme="majorEastAsia" w:cstheme="majorBidi"/>
      <w:b/>
      <w:color w:val="7AC143" w:themeColor="background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04"/>
    <w:rPr>
      <w:rFonts w:ascii="Arial" w:eastAsiaTheme="majorEastAsia" w:hAnsi="Arial" w:cstheme="majorBidi"/>
      <w:b/>
      <w:color w:val="7AC143" w:themeColor="background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1B3"/>
    <w:pPr>
      <w:numPr>
        <w:ilvl w:val="1"/>
      </w:numPr>
      <w:spacing w:line="276" w:lineRule="auto"/>
    </w:pPr>
    <w:rPr>
      <w:rFonts w:eastAsiaTheme="minorEastAsia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E51B3"/>
    <w:rPr>
      <w:rFonts w:ascii="Arial" w:eastAsiaTheme="minorEastAsia" w:hAnsi="Arial"/>
      <w:color w:val="591F00" w:themeColor="text1"/>
      <w:sz w:val="40"/>
    </w:rPr>
  </w:style>
  <w:style w:type="character" w:styleId="SubtleEmphasis">
    <w:name w:val="Subtle Emphasis"/>
    <w:basedOn w:val="DefaultParagraphFont"/>
    <w:uiPriority w:val="19"/>
    <w:rsid w:val="00DE30B1"/>
    <w:rPr>
      <w:i/>
      <w:iCs/>
      <w:color w:val="591F00" w:themeColor="text1"/>
    </w:rPr>
  </w:style>
  <w:style w:type="character" w:styleId="Emphasis">
    <w:name w:val="Emphasis"/>
    <w:basedOn w:val="DefaultParagraphFont"/>
    <w:uiPriority w:val="20"/>
    <w:qFormat/>
    <w:rsid w:val="00DE30B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2BB4"/>
    <w:rPr>
      <w:rFonts w:ascii="Arial" w:eastAsiaTheme="majorEastAsia" w:hAnsi="Arial" w:cstheme="majorBidi"/>
      <w:b/>
      <w:color w:val="591F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5E51B3"/>
    <w:pPr>
      <w:spacing w:after="0"/>
      <w:ind w:left="36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BE"/>
    <w:rPr>
      <w:rFonts w:ascii="Arial" w:hAnsi="Arial"/>
      <w:color w:val="591F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7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BE"/>
    <w:rPr>
      <w:rFonts w:ascii="Arial" w:hAnsi="Arial"/>
      <w:color w:val="591F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CAE"/>
    <w:rPr>
      <w:rFonts w:ascii="Arial" w:eastAsiaTheme="majorEastAsia" w:hAnsi="Arial" w:cstheme="majorBidi"/>
      <w:i/>
      <w:iCs/>
      <w:color w:val="63AF34" w:themeColor="background2"/>
      <w:sz w:val="32"/>
    </w:rPr>
  </w:style>
  <w:style w:type="paragraph" w:customStyle="1" w:styleId="Subtitle2">
    <w:name w:val="Subtitle 2"/>
    <w:basedOn w:val="Subtitle"/>
    <w:link w:val="Subtitle2Char"/>
    <w:qFormat/>
    <w:rsid w:val="005E51B3"/>
    <w:rPr>
      <w:color w:val="63AF34" w:themeColor="background2"/>
    </w:rPr>
  </w:style>
  <w:style w:type="character" w:customStyle="1" w:styleId="Subtitle2Char">
    <w:name w:val="Subtitle 2 Char"/>
    <w:basedOn w:val="SubtitleChar"/>
    <w:link w:val="Subtitle2"/>
    <w:rsid w:val="005E51B3"/>
    <w:rPr>
      <w:rFonts w:ascii="Arial" w:eastAsiaTheme="minorEastAsia" w:hAnsi="Arial"/>
      <w:color w:val="63AF34" w:themeColor="background2"/>
      <w:sz w:val="40"/>
    </w:rPr>
  </w:style>
  <w:style w:type="table" w:styleId="TableGrid">
    <w:name w:val="Table Grid"/>
    <w:basedOn w:val="TableNormal"/>
    <w:uiPriority w:val="39"/>
    <w:rsid w:val="007E1664"/>
    <w:pPr>
      <w:spacing w:after="0" w:line="240" w:lineRule="auto"/>
    </w:pPr>
    <w:rPr>
      <w:rFonts w:ascii="Arial" w:hAnsi="Arial"/>
      <w:color w:val="591F00" w:themeColor="text1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44" w:type="dxa"/>
        <w:left w:w="288" w:type="dxa"/>
        <w:bottom w:w="144" w:type="dxa"/>
        <w:right w:w="288" w:type="dxa"/>
      </w:tblCellMar>
    </w:tblPr>
    <w:trPr>
      <w:cantSplit/>
    </w:trPr>
    <w:tblStylePr w:type="firstRow">
      <w:tblPr/>
      <w:trPr>
        <w:cantSplit w:val="0"/>
        <w:tblHeader/>
      </w:trPr>
      <w:tcPr>
        <w:shd w:val="clear" w:color="auto" w:fill="C9E6B3" w:themeFill="background1" w:themeFillTint="66"/>
      </w:tcPr>
    </w:tblStylePr>
    <w:tblStylePr w:type="firstCol">
      <w:pPr>
        <w:jc w:val="left"/>
      </w:pPr>
    </w:tblStylePr>
  </w:style>
  <w:style w:type="character" w:styleId="Strong">
    <w:name w:val="Strong"/>
    <w:basedOn w:val="DefaultParagraphFont"/>
    <w:uiPriority w:val="22"/>
    <w:qFormat/>
    <w:rsid w:val="00550B52"/>
    <w:rPr>
      <w:b/>
      <w:bCs/>
    </w:rPr>
  </w:style>
  <w:style w:type="character" w:styleId="Hyperlink">
    <w:name w:val="Hyperlink"/>
    <w:basedOn w:val="DefaultParagraphFont"/>
    <w:uiPriority w:val="99"/>
    <w:unhideWhenUsed/>
    <w:rsid w:val="00D129B5"/>
    <w:rPr>
      <w:color w:val="F664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9B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54"/>
    <w:rPr>
      <w:rFonts w:ascii="Times New Roman" w:hAnsi="Times New Roman" w:cs="Times New Roman"/>
      <w:color w:val="591F00" w:themeColor="tex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E39C8"/>
    <w:rPr>
      <w:color w:val="FFFF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lia\Desktop\Rancho%20templates%202018\Rancho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Rancho">
      <a:dk1>
        <a:srgbClr val="591F00"/>
      </a:dk1>
      <a:lt1>
        <a:srgbClr val="7AC143"/>
      </a:lt1>
      <a:dk2>
        <a:srgbClr val="333333"/>
      </a:dk2>
      <a:lt2>
        <a:srgbClr val="63AF34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F66400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8EF4E7465BD4BA23938E05FF7E4F8" ma:contentTypeVersion="4" ma:contentTypeDescription="Create a new document." ma:contentTypeScope="" ma:versionID="50a8e3c194b43e883359fd13d006d277">
  <xsd:schema xmlns:xsd="http://www.w3.org/2001/XMLSchema" xmlns:xs="http://www.w3.org/2001/XMLSchema" xmlns:p="http://schemas.microsoft.com/office/2006/metadata/properties" xmlns:ns2="8368c4f1-0dc3-477a-879f-f83771837a4a" xmlns:ns3="2a50b7a7-51f1-41db-97e8-c68aa8ec87bb" targetNamespace="http://schemas.microsoft.com/office/2006/metadata/properties" ma:root="true" ma:fieldsID="d2e1644393c7e8605c706cd6ae008499" ns2:_="" ns3:_="">
    <xsd:import namespace="8368c4f1-0dc3-477a-879f-f83771837a4a"/>
    <xsd:import namespace="2a50b7a7-51f1-41db-97e8-c68aa8ec87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8c4f1-0dc3-477a-879f-f83771837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0b7a7-51f1-41db-97e8-c68aa8ec87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370FD7-C750-4B54-935C-918812BA48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50218-786E-49A2-85C0-BFE3B7426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8c4f1-0dc3-477a-879f-f83771837a4a"/>
    <ds:schemaRef ds:uri="2a50b7a7-51f1-41db-97e8-c68aa8ec8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0A0FF3-43B0-475C-9DCD-AFDDC511CE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Rancho Report Template.dotx</Template>
  <TotalTime>2</TotalTime>
  <Pages>8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3</cp:revision>
  <dcterms:created xsi:type="dcterms:W3CDTF">2018-05-07T19:27:00Z</dcterms:created>
  <dcterms:modified xsi:type="dcterms:W3CDTF">2018-05-07T19:50:00Z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0x010100A888EF4E7465BD4BA23938E05FF7E4F8</vt:lpwstr>
  </property>
</Properties>
</file>